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开发 发布文章模块 流程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引入kinderEditor</w:t>
      </w:r>
    </w:p>
    <w:p>
      <w:r>
        <w:drawing>
          <wp:inline distT="0" distB="0" distL="114300" distR="114300">
            <wp:extent cx="2400300" cy="1590675"/>
            <wp:effectExtent l="0" t="0" r="0" b="9525"/>
            <wp:docPr id="1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创建页面</w:t>
      </w:r>
    </w:p>
    <w:p>
      <w:r>
        <w:drawing>
          <wp:inline distT="0" distB="0" distL="114300" distR="114300">
            <wp:extent cx="2714625" cy="2886075"/>
            <wp:effectExtent l="0" t="0" r="9525" b="9525"/>
            <wp:docPr id="2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Publish 里面具体的内容为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拷贝 </w:t>
      </w:r>
      <w:r>
        <w:drawing>
          <wp:inline distT="0" distB="0" distL="114300" distR="114300">
            <wp:extent cx="1771650" cy="1152525"/>
            <wp:effectExtent l="0" t="0" r="0" b="9525"/>
            <wp:docPr id="4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的内容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index页面引入 </w:t>
      </w:r>
    </w:p>
    <w:p>
      <w:r>
        <w:drawing>
          <wp:inline distT="0" distB="0" distL="114300" distR="114300">
            <wp:extent cx="5270500" cy="1739900"/>
            <wp:effectExtent l="0" t="0" r="6350" b="12700"/>
            <wp:docPr id="5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在publish页面增加</w:t>
      </w:r>
    </w:p>
    <w:p>
      <w:r>
        <w:drawing>
          <wp:inline distT="0" distB="0" distL="114300" distR="114300">
            <wp:extent cx="5267325" cy="3763645"/>
            <wp:effectExtent l="0" t="0" r="9525" b="8255"/>
            <wp:docPr id="6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76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开发 controller</w:t>
      </w:r>
    </w:p>
    <w:p/>
    <w:p>
      <w:r>
        <w:drawing>
          <wp:inline distT="0" distB="0" distL="114300" distR="114300">
            <wp:extent cx="5270500" cy="1826260"/>
            <wp:effectExtent l="0" t="0" r="6350" b="2540"/>
            <wp:docPr id="7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配置虚拟和物理路径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209290"/>
            <wp:effectExtent l="0" t="0" r="7620" b="10160"/>
            <wp:docPr id="8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0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指定文件上传的路径要和pom的配置的一致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840230"/>
            <wp:effectExtent l="0" t="0" r="7620" b="7620"/>
            <wp:docPr id="10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4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如果想改变kindedtitor的上传的路径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776595" cy="3905250"/>
            <wp:effectExtent l="0" t="0" r="14605" b="0"/>
            <wp:docPr id="9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659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0D64D5"/>
    <w:multiLevelType w:val="multilevel"/>
    <w:tmpl w:val="100D64D5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992" w:hanging="567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1418" w:hanging="567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attachedTemplate r:id="rId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CDD743F"/>
    <w:rsid w:val="00001C1F"/>
    <w:rsid w:val="0000611A"/>
    <w:rsid w:val="0000785C"/>
    <w:rsid w:val="000109E5"/>
    <w:rsid w:val="00014DD3"/>
    <w:rsid w:val="00016F02"/>
    <w:rsid w:val="000176BF"/>
    <w:rsid w:val="000254AC"/>
    <w:rsid w:val="000261CB"/>
    <w:rsid w:val="00031F8C"/>
    <w:rsid w:val="00035FBA"/>
    <w:rsid w:val="000402C1"/>
    <w:rsid w:val="00045B8A"/>
    <w:rsid w:val="00046FF3"/>
    <w:rsid w:val="0005430F"/>
    <w:rsid w:val="00054957"/>
    <w:rsid w:val="000554C2"/>
    <w:rsid w:val="0005601F"/>
    <w:rsid w:val="00056DC4"/>
    <w:rsid w:val="00062BBE"/>
    <w:rsid w:val="0008795F"/>
    <w:rsid w:val="000916A4"/>
    <w:rsid w:val="000924FD"/>
    <w:rsid w:val="00094C66"/>
    <w:rsid w:val="000A042D"/>
    <w:rsid w:val="000A253C"/>
    <w:rsid w:val="000B18AA"/>
    <w:rsid w:val="000C45C8"/>
    <w:rsid w:val="000C7C88"/>
    <w:rsid w:val="000F1248"/>
    <w:rsid w:val="000F2228"/>
    <w:rsid w:val="000F4179"/>
    <w:rsid w:val="0010183E"/>
    <w:rsid w:val="00102A60"/>
    <w:rsid w:val="00106812"/>
    <w:rsid w:val="00106ACB"/>
    <w:rsid w:val="00110849"/>
    <w:rsid w:val="00113184"/>
    <w:rsid w:val="0011605B"/>
    <w:rsid w:val="00120EEB"/>
    <w:rsid w:val="0012675E"/>
    <w:rsid w:val="00142731"/>
    <w:rsid w:val="00152B7A"/>
    <w:rsid w:val="00153896"/>
    <w:rsid w:val="0015602F"/>
    <w:rsid w:val="00160A99"/>
    <w:rsid w:val="00165612"/>
    <w:rsid w:val="00175709"/>
    <w:rsid w:val="00176073"/>
    <w:rsid w:val="0017761D"/>
    <w:rsid w:val="00183D80"/>
    <w:rsid w:val="0018488F"/>
    <w:rsid w:val="00185599"/>
    <w:rsid w:val="00193650"/>
    <w:rsid w:val="00196330"/>
    <w:rsid w:val="001A05DF"/>
    <w:rsid w:val="001A4935"/>
    <w:rsid w:val="001A5B3C"/>
    <w:rsid w:val="001B4376"/>
    <w:rsid w:val="001B6F1D"/>
    <w:rsid w:val="001C11E3"/>
    <w:rsid w:val="001C42B7"/>
    <w:rsid w:val="001D2976"/>
    <w:rsid w:val="001D427B"/>
    <w:rsid w:val="001D6B70"/>
    <w:rsid w:val="001E0BE6"/>
    <w:rsid w:val="001E1EB7"/>
    <w:rsid w:val="001E236D"/>
    <w:rsid w:val="001E3AF4"/>
    <w:rsid w:val="001E6F70"/>
    <w:rsid w:val="001F127E"/>
    <w:rsid w:val="001F1D85"/>
    <w:rsid w:val="001F26B2"/>
    <w:rsid w:val="001F3A6D"/>
    <w:rsid w:val="00210A5A"/>
    <w:rsid w:val="00210B91"/>
    <w:rsid w:val="002164C1"/>
    <w:rsid w:val="002166BB"/>
    <w:rsid w:val="00217A71"/>
    <w:rsid w:val="00220148"/>
    <w:rsid w:val="00220AC7"/>
    <w:rsid w:val="0022192A"/>
    <w:rsid w:val="002225E3"/>
    <w:rsid w:val="00224385"/>
    <w:rsid w:val="002262E7"/>
    <w:rsid w:val="00247222"/>
    <w:rsid w:val="00253CE7"/>
    <w:rsid w:val="002575A5"/>
    <w:rsid w:val="00261354"/>
    <w:rsid w:val="002614DD"/>
    <w:rsid w:val="00262D9A"/>
    <w:rsid w:val="00262F7B"/>
    <w:rsid w:val="00273B6F"/>
    <w:rsid w:val="0027485A"/>
    <w:rsid w:val="002751EA"/>
    <w:rsid w:val="00283BF3"/>
    <w:rsid w:val="002915ED"/>
    <w:rsid w:val="00292218"/>
    <w:rsid w:val="002A4BB0"/>
    <w:rsid w:val="002B2304"/>
    <w:rsid w:val="002B473E"/>
    <w:rsid w:val="002B6281"/>
    <w:rsid w:val="002C2481"/>
    <w:rsid w:val="002C39D0"/>
    <w:rsid w:val="002C5224"/>
    <w:rsid w:val="002C7A3B"/>
    <w:rsid w:val="002D2BEA"/>
    <w:rsid w:val="002D7166"/>
    <w:rsid w:val="002E2DBD"/>
    <w:rsid w:val="002E3966"/>
    <w:rsid w:val="002E418E"/>
    <w:rsid w:val="002E4613"/>
    <w:rsid w:val="002E743F"/>
    <w:rsid w:val="00300D88"/>
    <w:rsid w:val="00302842"/>
    <w:rsid w:val="003061D2"/>
    <w:rsid w:val="0031059E"/>
    <w:rsid w:val="003116B1"/>
    <w:rsid w:val="00312243"/>
    <w:rsid w:val="003166E0"/>
    <w:rsid w:val="00320A58"/>
    <w:rsid w:val="00325DAD"/>
    <w:rsid w:val="003370CC"/>
    <w:rsid w:val="00342E38"/>
    <w:rsid w:val="0034314C"/>
    <w:rsid w:val="003478AC"/>
    <w:rsid w:val="00354ECB"/>
    <w:rsid w:val="00356E70"/>
    <w:rsid w:val="0036287B"/>
    <w:rsid w:val="00362DC0"/>
    <w:rsid w:val="00363A9D"/>
    <w:rsid w:val="0037258E"/>
    <w:rsid w:val="00373B4C"/>
    <w:rsid w:val="00375823"/>
    <w:rsid w:val="00384628"/>
    <w:rsid w:val="00385322"/>
    <w:rsid w:val="0038721A"/>
    <w:rsid w:val="00387647"/>
    <w:rsid w:val="00390A4E"/>
    <w:rsid w:val="00391F42"/>
    <w:rsid w:val="0039570B"/>
    <w:rsid w:val="003975EA"/>
    <w:rsid w:val="00397913"/>
    <w:rsid w:val="00397E08"/>
    <w:rsid w:val="003A237A"/>
    <w:rsid w:val="003A4AE6"/>
    <w:rsid w:val="003B5F00"/>
    <w:rsid w:val="003B7DBB"/>
    <w:rsid w:val="003C38B1"/>
    <w:rsid w:val="003C3CF0"/>
    <w:rsid w:val="003C685B"/>
    <w:rsid w:val="003D22A8"/>
    <w:rsid w:val="003D3635"/>
    <w:rsid w:val="003E2952"/>
    <w:rsid w:val="003F1442"/>
    <w:rsid w:val="003F25BC"/>
    <w:rsid w:val="003F30CF"/>
    <w:rsid w:val="00400642"/>
    <w:rsid w:val="004037A1"/>
    <w:rsid w:val="0040439D"/>
    <w:rsid w:val="00405A8B"/>
    <w:rsid w:val="00406F03"/>
    <w:rsid w:val="00407BB6"/>
    <w:rsid w:val="00411D9F"/>
    <w:rsid w:val="00413EF0"/>
    <w:rsid w:val="004148A8"/>
    <w:rsid w:val="00415679"/>
    <w:rsid w:val="0041635C"/>
    <w:rsid w:val="0041656E"/>
    <w:rsid w:val="00420EE1"/>
    <w:rsid w:val="004237AB"/>
    <w:rsid w:val="0042545F"/>
    <w:rsid w:val="0042612E"/>
    <w:rsid w:val="004325DA"/>
    <w:rsid w:val="0043660E"/>
    <w:rsid w:val="00443044"/>
    <w:rsid w:val="00450535"/>
    <w:rsid w:val="00451FEC"/>
    <w:rsid w:val="00456286"/>
    <w:rsid w:val="004624C1"/>
    <w:rsid w:val="00482361"/>
    <w:rsid w:val="00482625"/>
    <w:rsid w:val="00493B9F"/>
    <w:rsid w:val="00495174"/>
    <w:rsid w:val="00497AC5"/>
    <w:rsid w:val="004A1488"/>
    <w:rsid w:val="004A53CE"/>
    <w:rsid w:val="004C44B7"/>
    <w:rsid w:val="004C7DFB"/>
    <w:rsid w:val="004D1974"/>
    <w:rsid w:val="004D23D3"/>
    <w:rsid w:val="004D639D"/>
    <w:rsid w:val="004E3048"/>
    <w:rsid w:val="004E5BB1"/>
    <w:rsid w:val="004F49A4"/>
    <w:rsid w:val="004F7916"/>
    <w:rsid w:val="00505924"/>
    <w:rsid w:val="005073A3"/>
    <w:rsid w:val="00513436"/>
    <w:rsid w:val="00514724"/>
    <w:rsid w:val="005201CC"/>
    <w:rsid w:val="00522003"/>
    <w:rsid w:val="00526E76"/>
    <w:rsid w:val="00534EC8"/>
    <w:rsid w:val="00536D68"/>
    <w:rsid w:val="005375AB"/>
    <w:rsid w:val="00540DFE"/>
    <w:rsid w:val="005450AF"/>
    <w:rsid w:val="0054680C"/>
    <w:rsid w:val="00550BD2"/>
    <w:rsid w:val="00551CFE"/>
    <w:rsid w:val="00553D5C"/>
    <w:rsid w:val="00560968"/>
    <w:rsid w:val="00580C0E"/>
    <w:rsid w:val="0058219A"/>
    <w:rsid w:val="005971C0"/>
    <w:rsid w:val="005A29BC"/>
    <w:rsid w:val="005A33F5"/>
    <w:rsid w:val="005A420E"/>
    <w:rsid w:val="005A46B7"/>
    <w:rsid w:val="005B00AB"/>
    <w:rsid w:val="005B1A3C"/>
    <w:rsid w:val="005B66DD"/>
    <w:rsid w:val="005B6719"/>
    <w:rsid w:val="005C1419"/>
    <w:rsid w:val="005C1905"/>
    <w:rsid w:val="005C3688"/>
    <w:rsid w:val="005C3D5E"/>
    <w:rsid w:val="005C4EB1"/>
    <w:rsid w:val="005D0AD5"/>
    <w:rsid w:val="005D180D"/>
    <w:rsid w:val="005E44F7"/>
    <w:rsid w:val="005E606C"/>
    <w:rsid w:val="005E651B"/>
    <w:rsid w:val="005F10E2"/>
    <w:rsid w:val="005F27BA"/>
    <w:rsid w:val="005F2D1F"/>
    <w:rsid w:val="005F6369"/>
    <w:rsid w:val="005F7B3F"/>
    <w:rsid w:val="0060299D"/>
    <w:rsid w:val="0060406A"/>
    <w:rsid w:val="0061647E"/>
    <w:rsid w:val="00616AF9"/>
    <w:rsid w:val="00630881"/>
    <w:rsid w:val="00631392"/>
    <w:rsid w:val="00633BD2"/>
    <w:rsid w:val="0065111B"/>
    <w:rsid w:val="00651543"/>
    <w:rsid w:val="00657D24"/>
    <w:rsid w:val="0067485D"/>
    <w:rsid w:val="0067570A"/>
    <w:rsid w:val="00676BE8"/>
    <w:rsid w:val="00676BF2"/>
    <w:rsid w:val="00681FEE"/>
    <w:rsid w:val="00684F21"/>
    <w:rsid w:val="00685A6D"/>
    <w:rsid w:val="0068601E"/>
    <w:rsid w:val="006A06C5"/>
    <w:rsid w:val="006A58FF"/>
    <w:rsid w:val="006A5EA9"/>
    <w:rsid w:val="006B2226"/>
    <w:rsid w:val="006B3EAB"/>
    <w:rsid w:val="006B41C0"/>
    <w:rsid w:val="006C20EE"/>
    <w:rsid w:val="006C308B"/>
    <w:rsid w:val="006C48D7"/>
    <w:rsid w:val="006C542F"/>
    <w:rsid w:val="006C5B5D"/>
    <w:rsid w:val="006D19B4"/>
    <w:rsid w:val="006D4989"/>
    <w:rsid w:val="006D6E18"/>
    <w:rsid w:val="006D782B"/>
    <w:rsid w:val="006E5575"/>
    <w:rsid w:val="006E5DE3"/>
    <w:rsid w:val="006E6CBA"/>
    <w:rsid w:val="006E7288"/>
    <w:rsid w:val="006E7B4F"/>
    <w:rsid w:val="006F01D7"/>
    <w:rsid w:val="006F1283"/>
    <w:rsid w:val="00700AB7"/>
    <w:rsid w:val="0070474A"/>
    <w:rsid w:val="00705061"/>
    <w:rsid w:val="00710CA3"/>
    <w:rsid w:val="007112C8"/>
    <w:rsid w:val="00712A61"/>
    <w:rsid w:val="0072047F"/>
    <w:rsid w:val="007227C4"/>
    <w:rsid w:val="0073068B"/>
    <w:rsid w:val="007316F9"/>
    <w:rsid w:val="007344CE"/>
    <w:rsid w:val="0073661D"/>
    <w:rsid w:val="00737D08"/>
    <w:rsid w:val="0074007A"/>
    <w:rsid w:val="00740280"/>
    <w:rsid w:val="00743732"/>
    <w:rsid w:val="007440E0"/>
    <w:rsid w:val="00745CC3"/>
    <w:rsid w:val="00746535"/>
    <w:rsid w:val="0074698B"/>
    <w:rsid w:val="00755D08"/>
    <w:rsid w:val="00762339"/>
    <w:rsid w:val="007632AE"/>
    <w:rsid w:val="0076384C"/>
    <w:rsid w:val="00764F31"/>
    <w:rsid w:val="00766831"/>
    <w:rsid w:val="00766E63"/>
    <w:rsid w:val="007739C3"/>
    <w:rsid w:val="0078186D"/>
    <w:rsid w:val="007920C8"/>
    <w:rsid w:val="0079482E"/>
    <w:rsid w:val="00796224"/>
    <w:rsid w:val="007A02D1"/>
    <w:rsid w:val="007A0576"/>
    <w:rsid w:val="007A061F"/>
    <w:rsid w:val="007A5DB1"/>
    <w:rsid w:val="007B2421"/>
    <w:rsid w:val="007B7775"/>
    <w:rsid w:val="007C01A3"/>
    <w:rsid w:val="007C13F1"/>
    <w:rsid w:val="007C2D78"/>
    <w:rsid w:val="007C58D9"/>
    <w:rsid w:val="007C68B5"/>
    <w:rsid w:val="007C6F4A"/>
    <w:rsid w:val="007D1E9A"/>
    <w:rsid w:val="007D2F13"/>
    <w:rsid w:val="007E2C25"/>
    <w:rsid w:val="007E5C7D"/>
    <w:rsid w:val="007F1A87"/>
    <w:rsid w:val="007F3C47"/>
    <w:rsid w:val="007F4AA6"/>
    <w:rsid w:val="008005F2"/>
    <w:rsid w:val="00803D3C"/>
    <w:rsid w:val="00804596"/>
    <w:rsid w:val="00805E8C"/>
    <w:rsid w:val="00810589"/>
    <w:rsid w:val="008109B3"/>
    <w:rsid w:val="008231CA"/>
    <w:rsid w:val="008312E3"/>
    <w:rsid w:val="00844A41"/>
    <w:rsid w:val="00846BAB"/>
    <w:rsid w:val="008478A7"/>
    <w:rsid w:val="00847D80"/>
    <w:rsid w:val="00852E11"/>
    <w:rsid w:val="008533A2"/>
    <w:rsid w:val="00854724"/>
    <w:rsid w:val="00855993"/>
    <w:rsid w:val="008570C8"/>
    <w:rsid w:val="00860BDF"/>
    <w:rsid w:val="00866E42"/>
    <w:rsid w:val="008711E5"/>
    <w:rsid w:val="00871355"/>
    <w:rsid w:val="008728DE"/>
    <w:rsid w:val="00872F79"/>
    <w:rsid w:val="00881910"/>
    <w:rsid w:val="00883906"/>
    <w:rsid w:val="00883FFC"/>
    <w:rsid w:val="00887391"/>
    <w:rsid w:val="00894DB9"/>
    <w:rsid w:val="008951D7"/>
    <w:rsid w:val="008957D1"/>
    <w:rsid w:val="008960DF"/>
    <w:rsid w:val="008967DC"/>
    <w:rsid w:val="00896B0D"/>
    <w:rsid w:val="008A1F1C"/>
    <w:rsid w:val="008A308B"/>
    <w:rsid w:val="008A6777"/>
    <w:rsid w:val="008B0AB3"/>
    <w:rsid w:val="008B1026"/>
    <w:rsid w:val="008B39BE"/>
    <w:rsid w:val="008C03E0"/>
    <w:rsid w:val="008C1B36"/>
    <w:rsid w:val="008C4F31"/>
    <w:rsid w:val="008C70AF"/>
    <w:rsid w:val="008C7712"/>
    <w:rsid w:val="008D15FE"/>
    <w:rsid w:val="008F11D1"/>
    <w:rsid w:val="008F14E3"/>
    <w:rsid w:val="008F7F26"/>
    <w:rsid w:val="0090241F"/>
    <w:rsid w:val="00903300"/>
    <w:rsid w:val="00907556"/>
    <w:rsid w:val="00916C1C"/>
    <w:rsid w:val="0092166F"/>
    <w:rsid w:val="00921CAE"/>
    <w:rsid w:val="009273AC"/>
    <w:rsid w:val="00930F98"/>
    <w:rsid w:val="00931EB7"/>
    <w:rsid w:val="009321E9"/>
    <w:rsid w:val="0093375C"/>
    <w:rsid w:val="00936365"/>
    <w:rsid w:val="00947BD4"/>
    <w:rsid w:val="0095794E"/>
    <w:rsid w:val="00957F7A"/>
    <w:rsid w:val="00960276"/>
    <w:rsid w:val="009625DD"/>
    <w:rsid w:val="009632BE"/>
    <w:rsid w:val="00966564"/>
    <w:rsid w:val="00975F46"/>
    <w:rsid w:val="0097691F"/>
    <w:rsid w:val="00976ABD"/>
    <w:rsid w:val="00981089"/>
    <w:rsid w:val="00986C54"/>
    <w:rsid w:val="009905E2"/>
    <w:rsid w:val="009957CB"/>
    <w:rsid w:val="009B37F2"/>
    <w:rsid w:val="009B4318"/>
    <w:rsid w:val="009B466F"/>
    <w:rsid w:val="009C2705"/>
    <w:rsid w:val="009C3BCC"/>
    <w:rsid w:val="009C4697"/>
    <w:rsid w:val="009C483C"/>
    <w:rsid w:val="009C52F9"/>
    <w:rsid w:val="009D208F"/>
    <w:rsid w:val="009D51DC"/>
    <w:rsid w:val="009E11CF"/>
    <w:rsid w:val="009E24EE"/>
    <w:rsid w:val="009F07E2"/>
    <w:rsid w:val="009F2B9C"/>
    <w:rsid w:val="00A027B8"/>
    <w:rsid w:val="00A0657A"/>
    <w:rsid w:val="00A1227F"/>
    <w:rsid w:val="00A13A8E"/>
    <w:rsid w:val="00A15779"/>
    <w:rsid w:val="00A16A03"/>
    <w:rsid w:val="00A1718B"/>
    <w:rsid w:val="00A17F6C"/>
    <w:rsid w:val="00A24756"/>
    <w:rsid w:val="00A3657F"/>
    <w:rsid w:val="00A444CA"/>
    <w:rsid w:val="00A4455C"/>
    <w:rsid w:val="00A5038A"/>
    <w:rsid w:val="00A523B0"/>
    <w:rsid w:val="00A533D9"/>
    <w:rsid w:val="00A565A1"/>
    <w:rsid w:val="00A6524B"/>
    <w:rsid w:val="00A71B15"/>
    <w:rsid w:val="00A72E5B"/>
    <w:rsid w:val="00A74728"/>
    <w:rsid w:val="00A76485"/>
    <w:rsid w:val="00A773E4"/>
    <w:rsid w:val="00A774BC"/>
    <w:rsid w:val="00A8135F"/>
    <w:rsid w:val="00A91C3E"/>
    <w:rsid w:val="00AA2BF0"/>
    <w:rsid w:val="00AA4B06"/>
    <w:rsid w:val="00AA4CD6"/>
    <w:rsid w:val="00AA5DBF"/>
    <w:rsid w:val="00AB2AE0"/>
    <w:rsid w:val="00AB481F"/>
    <w:rsid w:val="00AB66B5"/>
    <w:rsid w:val="00AD0CD4"/>
    <w:rsid w:val="00AD1235"/>
    <w:rsid w:val="00AD4DC9"/>
    <w:rsid w:val="00AF0E54"/>
    <w:rsid w:val="00AF3CB7"/>
    <w:rsid w:val="00AF51E8"/>
    <w:rsid w:val="00B030A7"/>
    <w:rsid w:val="00B0477C"/>
    <w:rsid w:val="00B0500C"/>
    <w:rsid w:val="00B07E91"/>
    <w:rsid w:val="00B15059"/>
    <w:rsid w:val="00B31783"/>
    <w:rsid w:val="00B32F83"/>
    <w:rsid w:val="00B44169"/>
    <w:rsid w:val="00B455EF"/>
    <w:rsid w:val="00B54AF1"/>
    <w:rsid w:val="00B57166"/>
    <w:rsid w:val="00B764BC"/>
    <w:rsid w:val="00B7685D"/>
    <w:rsid w:val="00B76FF7"/>
    <w:rsid w:val="00B80C65"/>
    <w:rsid w:val="00B873EF"/>
    <w:rsid w:val="00B96488"/>
    <w:rsid w:val="00BA3047"/>
    <w:rsid w:val="00BB107A"/>
    <w:rsid w:val="00BB2C57"/>
    <w:rsid w:val="00BB33AE"/>
    <w:rsid w:val="00BB6A82"/>
    <w:rsid w:val="00BB6DDB"/>
    <w:rsid w:val="00BC275C"/>
    <w:rsid w:val="00BC2B54"/>
    <w:rsid w:val="00BE0AAA"/>
    <w:rsid w:val="00BE574E"/>
    <w:rsid w:val="00BF1FAD"/>
    <w:rsid w:val="00BF2D7B"/>
    <w:rsid w:val="00C10A8F"/>
    <w:rsid w:val="00C12900"/>
    <w:rsid w:val="00C1530F"/>
    <w:rsid w:val="00C260BC"/>
    <w:rsid w:val="00C30D31"/>
    <w:rsid w:val="00C32900"/>
    <w:rsid w:val="00C44C98"/>
    <w:rsid w:val="00C605A5"/>
    <w:rsid w:val="00C61B53"/>
    <w:rsid w:val="00C61C05"/>
    <w:rsid w:val="00C62A2F"/>
    <w:rsid w:val="00C63B54"/>
    <w:rsid w:val="00C8302D"/>
    <w:rsid w:val="00C85A2E"/>
    <w:rsid w:val="00C92C71"/>
    <w:rsid w:val="00C93F61"/>
    <w:rsid w:val="00C944A9"/>
    <w:rsid w:val="00C97AC3"/>
    <w:rsid w:val="00CA24BF"/>
    <w:rsid w:val="00CA2E70"/>
    <w:rsid w:val="00CA2F4C"/>
    <w:rsid w:val="00CA4BB3"/>
    <w:rsid w:val="00CB4EE6"/>
    <w:rsid w:val="00CC02C9"/>
    <w:rsid w:val="00CC3B22"/>
    <w:rsid w:val="00CC652C"/>
    <w:rsid w:val="00CD1365"/>
    <w:rsid w:val="00CD16D5"/>
    <w:rsid w:val="00CD5ED8"/>
    <w:rsid w:val="00CD5FA4"/>
    <w:rsid w:val="00CF2A01"/>
    <w:rsid w:val="00CF7FAA"/>
    <w:rsid w:val="00D01D48"/>
    <w:rsid w:val="00D04A2B"/>
    <w:rsid w:val="00D06518"/>
    <w:rsid w:val="00D10F4F"/>
    <w:rsid w:val="00D1101B"/>
    <w:rsid w:val="00D152E7"/>
    <w:rsid w:val="00D15986"/>
    <w:rsid w:val="00D15C4B"/>
    <w:rsid w:val="00D15D1C"/>
    <w:rsid w:val="00D1664F"/>
    <w:rsid w:val="00D21A14"/>
    <w:rsid w:val="00D245C1"/>
    <w:rsid w:val="00D341A5"/>
    <w:rsid w:val="00D34377"/>
    <w:rsid w:val="00D3590A"/>
    <w:rsid w:val="00D36185"/>
    <w:rsid w:val="00D36765"/>
    <w:rsid w:val="00D374CF"/>
    <w:rsid w:val="00D41F86"/>
    <w:rsid w:val="00D46206"/>
    <w:rsid w:val="00D51857"/>
    <w:rsid w:val="00D51B25"/>
    <w:rsid w:val="00D51C32"/>
    <w:rsid w:val="00D51EB6"/>
    <w:rsid w:val="00D54FE7"/>
    <w:rsid w:val="00D57A82"/>
    <w:rsid w:val="00D60863"/>
    <w:rsid w:val="00D668CF"/>
    <w:rsid w:val="00D674CD"/>
    <w:rsid w:val="00D71182"/>
    <w:rsid w:val="00D71F91"/>
    <w:rsid w:val="00D76EE9"/>
    <w:rsid w:val="00D771C6"/>
    <w:rsid w:val="00D80EF1"/>
    <w:rsid w:val="00D812DA"/>
    <w:rsid w:val="00D864BE"/>
    <w:rsid w:val="00D92E4D"/>
    <w:rsid w:val="00D93A3E"/>
    <w:rsid w:val="00D96173"/>
    <w:rsid w:val="00DA0A4A"/>
    <w:rsid w:val="00DB0A01"/>
    <w:rsid w:val="00DB2873"/>
    <w:rsid w:val="00DB5A5A"/>
    <w:rsid w:val="00DC7443"/>
    <w:rsid w:val="00DD2085"/>
    <w:rsid w:val="00DD433B"/>
    <w:rsid w:val="00DD443E"/>
    <w:rsid w:val="00DF18E6"/>
    <w:rsid w:val="00DF2254"/>
    <w:rsid w:val="00DF2921"/>
    <w:rsid w:val="00DF42ED"/>
    <w:rsid w:val="00DF4AA5"/>
    <w:rsid w:val="00DF5247"/>
    <w:rsid w:val="00E21F69"/>
    <w:rsid w:val="00E23206"/>
    <w:rsid w:val="00E304D9"/>
    <w:rsid w:val="00E33213"/>
    <w:rsid w:val="00E36E7B"/>
    <w:rsid w:val="00E3775B"/>
    <w:rsid w:val="00E42110"/>
    <w:rsid w:val="00E4408C"/>
    <w:rsid w:val="00E459F1"/>
    <w:rsid w:val="00E46896"/>
    <w:rsid w:val="00E530BD"/>
    <w:rsid w:val="00E55CB1"/>
    <w:rsid w:val="00E606FB"/>
    <w:rsid w:val="00E6237F"/>
    <w:rsid w:val="00E651ED"/>
    <w:rsid w:val="00E737DC"/>
    <w:rsid w:val="00E73906"/>
    <w:rsid w:val="00E83811"/>
    <w:rsid w:val="00E85C2D"/>
    <w:rsid w:val="00E875F3"/>
    <w:rsid w:val="00E90172"/>
    <w:rsid w:val="00EA1367"/>
    <w:rsid w:val="00EA58CD"/>
    <w:rsid w:val="00EA64D2"/>
    <w:rsid w:val="00EB1AC1"/>
    <w:rsid w:val="00EB259B"/>
    <w:rsid w:val="00EC134B"/>
    <w:rsid w:val="00EC4835"/>
    <w:rsid w:val="00EC5309"/>
    <w:rsid w:val="00ED0969"/>
    <w:rsid w:val="00ED3F95"/>
    <w:rsid w:val="00EF09CC"/>
    <w:rsid w:val="00F019C6"/>
    <w:rsid w:val="00F04145"/>
    <w:rsid w:val="00F074A1"/>
    <w:rsid w:val="00F11558"/>
    <w:rsid w:val="00F11E46"/>
    <w:rsid w:val="00F13083"/>
    <w:rsid w:val="00F30E29"/>
    <w:rsid w:val="00F33BBA"/>
    <w:rsid w:val="00F35642"/>
    <w:rsid w:val="00F35A51"/>
    <w:rsid w:val="00F36A9E"/>
    <w:rsid w:val="00F36D26"/>
    <w:rsid w:val="00F405EA"/>
    <w:rsid w:val="00F4457F"/>
    <w:rsid w:val="00F479EB"/>
    <w:rsid w:val="00F53EA4"/>
    <w:rsid w:val="00F55A43"/>
    <w:rsid w:val="00F60187"/>
    <w:rsid w:val="00F6397E"/>
    <w:rsid w:val="00F640EC"/>
    <w:rsid w:val="00F718FA"/>
    <w:rsid w:val="00F74B29"/>
    <w:rsid w:val="00F77835"/>
    <w:rsid w:val="00F93E3D"/>
    <w:rsid w:val="00FA1AAF"/>
    <w:rsid w:val="00FB0D21"/>
    <w:rsid w:val="00FB2411"/>
    <w:rsid w:val="00FC090D"/>
    <w:rsid w:val="00FC51B4"/>
    <w:rsid w:val="00FC5385"/>
    <w:rsid w:val="00FC5472"/>
    <w:rsid w:val="00FC6A2A"/>
    <w:rsid w:val="00FC6DE5"/>
    <w:rsid w:val="00FD3BD6"/>
    <w:rsid w:val="00FD5925"/>
    <w:rsid w:val="00FF517B"/>
    <w:rsid w:val="00FF5961"/>
    <w:rsid w:val="00FF67BD"/>
    <w:rsid w:val="00FF68AB"/>
    <w:rsid w:val="00FF74C7"/>
    <w:rsid w:val="02B9104F"/>
    <w:rsid w:val="02CE58D4"/>
    <w:rsid w:val="034F308C"/>
    <w:rsid w:val="09DB626F"/>
    <w:rsid w:val="15533D12"/>
    <w:rsid w:val="212204CA"/>
    <w:rsid w:val="22E01B4C"/>
    <w:rsid w:val="2AC14165"/>
    <w:rsid w:val="2BB81247"/>
    <w:rsid w:val="2BEA6ED8"/>
    <w:rsid w:val="34BB08EA"/>
    <w:rsid w:val="36C87D09"/>
    <w:rsid w:val="37307D48"/>
    <w:rsid w:val="38A31288"/>
    <w:rsid w:val="3CDD743F"/>
    <w:rsid w:val="3D4D36EE"/>
    <w:rsid w:val="3D5E4EA1"/>
    <w:rsid w:val="3E8636E7"/>
    <w:rsid w:val="3EBB4CC1"/>
    <w:rsid w:val="3EC66B8F"/>
    <w:rsid w:val="3FE64634"/>
    <w:rsid w:val="458A4BC8"/>
    <w:rsid w:val="50331B88"/>
    <w:rsid w:val="5619581C"/>
    <w:rsid w:val="61401249"/>
    <w:rsid w:val="62684434"/>
    <w:rsid w:val="6320499C"/>
    <w:rsid w:val="645F07D4"/>
    <w:rsid w:val="658866BE"/>
    <w:rsid w:val="679575B1"/>
    <w:rsid w:val="68DD758D"/>
    <w:rsid w:val="69194D91"/>
    <w:rsid w:val="697471BC"/>
    <w:rsid w:val="6ED35BAF"/>
    <w:rsid w:val="77212F33"/>
    <w:rsid w:val="7C6D225F"/>
    <w:rsid w:val="7E0A3A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99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0" w:after="20" w:line="416" w:lineRule="auto"/>
      <w:outlineLvl w:val="1"/>
    </w:pPr>
    <w:rPr>
      <w:rFonts w:ascii="Calibri Light" w:hAnsi="Calibri Light" w:eastAsia="宋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Lines/>
      <w:numPr>
        <w:ilvl w:val="2"/>
        <w:numId w:val="1"/>
      </w:numPr>
      <w:spacing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 w:eastAsia="宋体" w:cs="Times New Roman"/>
      <w:b/>
      <w:bCs/>
      <w:szCs w:val="28"/>
    </w:rPr>
  </w:style>
  <w:style w:type="character" w:default="1" w:styleId="12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Style w:val="10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HTML Preformatted"/>
    <w:basedOn w:val="1"/>
    <w:link w:val="1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9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39"/>
    <w:tblPr>
      <w:tblStyle w:val="10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2"/>
    <w:qFormat/>
    <w:uiPriority w:val="22"/>
    <w:rPr>
      <w:b/>
      <w:bCs/>
    </w:rPr>
  </w:style>
  <w:style w:type="character" w:styleId="14">
    <w:name w:val="FollowedHyperlink"/>
    <w:basedOn w:val="12"/>
    <w:unhideWhenUsed/>
    <w:qFormat/>
    <w:uiPriority w:val="99"/>
    <w:rPr>
      <w:color w:val="954F72"/>
      <w:u w:val="single"/>
    </w:rPr>
  </w:style>
  <w:style w:type="character" w:styleId="15">
    <w:name w:val="Hyperlink"/>
    <w:basedOn w:val="12"/>
    <w:unhideWhenUsed/>
    <w:qFormat/>
    <w:uiPriority w:val="99"/>
    <w:rPr>
      <w:color w:val="0563C1"/>
      <w:u w:val="single"/>
    </w:rPr>
  </w:style>
  <w:style w:type="paragraph" w:customStyle="1" w:styleId="16">
    <w:name w:val="背景"/>
    <w:basedOn w:val="1"/>
    <w:link w:val="26"/>
    <w:qFormat/>
    <w:uiPriority w:val="0"/>
    <w:pPr>
      <w:shd w:val="clear" w:color="auto" w:fill="D8D8D8"/>
    </w:pPr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HTML 预设格式 Char"/>
    <w:basedOn w:val="12"/>
    <w:link w:val="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20">
    <w:name w:val="apple-style-span"/>
    <w:basedOn w:val="12"/>
    <w:qFormat/>
    <w:uiPriority w:val="0"/>
  </w:style>
  <w:style w:type="character" w:customStyle="1" w:styleId="21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22">
    <w:name w:val="标题 4 Char"/>
    <w:basedOn w:val="12"/>
    <w:link w:val="5"/>
    <w:qFormat/>
    <w:uiPriority w:val="9"/>
    <w:rPr>
      <w:rFonts w:ascii="Calibri Light" w:hAnsi="Calibri Light" w:eastAsia="宋体" w:cs="Times New Roman"/>
      <w:b/>
      <w:bCs/>
      <w:sz w:val="28"/>
      <w:szCs w:val="28"/>
    </w:rPr>
  </w:style>
  <w:style w:type="character" w:customStyle="1" w:styleId="23">
    <w:name w:val="标题 3 Char"/>
    <w:basedOn w:val="12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1 Char"/>
    <w:basedOn w:val="1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12"/>
    <w:link w:val="3"/>
    <w:qFormat/>
    <w:uiPriority w:val="9"/>
    <w:rPr>
      <w:rFonts w:ascii="Calibri Light" w:hAnsi="Calibri Light" w:eastAsia="宋体" w:cs="Times New Roman"/>
      <w:b/>
      <w:bCs/>
      <w:sz w:val="32"/>
      <w:szCs w:val="32"/>
    </w:rPr>
  </w:style>
  <w:style w:type="character" w:customStyle="1" w:styleId="26">
    <w:name w:val="背景 Char"/>
    <w:basedOn w:val="12"/>
    <w:link w:val="16"/>
    <w:qFormat/>
    <w:uiPriority w:val="0"/>
    <w:rPr>
      <w:sz w:val="18"/>
      <w:szCs w:val="18"/>
      <w:shd w:val="clear" w:color="auto" w:fill="D8D8D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arles\AppData\Roaming\kingsoft\office6\templates\wps\zh_CN\Linux(1)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Linux(1).dot</Template>
  <Pages>37</Pages>
  <Words>4626</Words>
  <Characters>8508</Characters>
  <Lines>70</Lines>
  <Paragraphs>19</Paragraphs>
  <TotalTime>0</TotalTime>
  <ScaleCrop>false</ScaleCrop>
  <LinksUpToDate>false</LinksUpToDate>
  <CharactersWithSpaces>9157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2019-11-15T03:05:00Z</dcterms:created>
  <dc:creator>WPS_139043724</dc:creator>
  <cp:lastModifiedBy>WPS_139043724</cp:lastModifiedBy>
  <dcterms:modified xsi:type="dcterms:W3CDTF">2019-11-15T03:17:22Z</dcterms:modified>
  <cp:revision>52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